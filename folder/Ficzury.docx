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86F" w:rsidRDefault="0073586F" w:rsidP="007358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Major Car </w:t>
      </w:r>
      <w:proofErr w:type="spellStart"/>
      <w:r>
        <w:rPr>
          <w:b/>
          <w:sz w:val="28"/>
          <w:szCs w:val="28"/>
        </w:rPr>
        <w:t>Rentals</w:t>
      </w:r>
      <w:proofErr w:type="spellEnd"/>
      <w:r>
        <w:rPr>
          <w:b/>
          <w:sz w:val="28"/>
          <w:szCs w:val="28"/>
        </w:rPr>
        <w:t xml:space="preserve"> </w:t>
      </w:r>
    </w:p>
    <w:p w:rsidR="003716AD" w:rsidRDefault="0073586F" w:rsidP="0073586F">
      <w:pPr>
        <w:pStyle w:val="rtejustify"/>
      </w:pPr>
      <w:r>
        <w:t xml:space="preserve">Planujesz podróż służbową i w ostatniej chwili Twój samochód uległ awarii? Planujesz ekscytujący wypad weekendowy za miasto a nie masz samochodu?  A może mieszkasz za granicą i zamierzasz przylecieć do Polski odwiedzić rodzinę i przyjaciół, jednak przydałoby Ci się auto na czas wizyty? Każdy z tych problemów jest inny, ale ma to samo rozwiązanie. Wynajem </w:t>
      </w:r>
      <w:r w:rsidR="003716AD">
        <w:t xml:space="preserve">w Major Car </w:t>
      </w:r>
      <w:proofErr w:type="spellStart"/>
      <w:r w:rsidR="003716AD">
        <w:t>Rentals</w:t>
      </w:r>
    </w:p>
    <w:p w:rsidR="0073586F" w:rsidRDefault="0073586F" w:rsidP="0073586F">
      <w:pPr>
        <w:pStyle w:val="rtejustify"/>
      </w:pPr>
      <w:proofErr w:type="spellEnd"/>
      <w:r>
        <w:t xml:space="preserve">Pretekstów do wynajmu może być wiele, jednak dzięki najszerszej sieci punktów wynajmu w Polsce, obsłudze wszystkich międzynarodowych portów lotniczych w kraju, oraz szerokiej gamie pojazdów, od najmniejszych aut miejskich, po duże samochody dostawcze, gwarantujemy, że każdy znajdzie w naszej ofercie coś dla siebie. </w:t>
      </w:r>
    </w:p>
    <w:p w:rsidR="003716AD" w:rsidRPr="0073586F" w:rsidRDefault="003716AD" w:rsidP="0073586F">
      <w:pPr>
        <w:pStyle w:val="rtejustify"/>
      </w:pPr>
      <w:r>
        <w:t xml:space="preserve">Cała oferta dostępna jest w postaci elektronicznej, dzięki czemu można wygodnie przeglądać katalog naszej floty oraz zarządzać zamówieniami. </w:t>
      </w:r>
    </w:p>
    <w:p w:rsidR="003716AD" w:rsidRDefault="00BA2BFB" w:rsidP="00177FD4">
      <w:pPr>
        <w:rPr>
          <w:b/>
        </w:rPr>
      </w:pPr>
      <w:r w:rsidRPr="0073586F">
        <w:rPr>
          <w:b/>
        </w:rPr>
        <w:t xml:space="preserve">Wypożyczenia </w:t>
      </w:r>
    </w:p>
    <w:p w:rsidR="003716AD" w:rsidRPr="003716AD" w:rsidRDefault="003716AD" w:rsidP="00177FD4">
      <w:r w:rsidRPr="003716AD">
        <w:tab/>
        <w:t xml:space="preserve">W naszym systemie oferujemy </w:t>
      </w:r>
      <w:r>
        <w:t xml:space="preserve">przyjazny </w:t>
      </w:r>
      <w:proofErr w:type="spellStart"/>
      <w:r>
        <w:t>użytkownikowy</w:t>
      </w:r>
      <w:proofErr w:type="spellEnd"/>
      <w:r w:rsidRPr="003716AD">
        <w:t xml:space="preserve"> system zarządzania</w:t>
      </w:r>
      <w:r>
        <w:t xml:space="preserve"> </w:t>
      </w:r>
      <w:proofErr w:type="spellStart"/>
      <w:r>
        <w:t>wypożyczeniami</w:t>
      </w:r>
      <w:proofErr w:type="spellEnd"/>
      <w:r>
        <w:t xml:space="preserve"> pojazdów, w j</w:t>
      </w:r>
      <w:r w:rsidR="008028F8">
        <w:t>ego ramach oferujemy tak</w:t>
      </w:r>
      <w:r>
        <w:t>i</w:t>
      </w:r>
      <w:r w:rsidR="008028F8">
        <w:t>e</w:t>
      </w:r>
      <w:r>
        <w:t xml:space="preserve"> funkcje jak:</w:t>
      </w:r>
    </w:p>
    <w:p w:rsidR="00BA2BFB" w:rsidRDefault="00177FD4" w:rsidP="00BA2BFB">
      <w:pPr>
        <w:pStyle w:val="Akapitzlist"/>
        <w:numPr>
          <w:ilvl w:val="0"/>
          <w:numId w:val="1"/>
        </w:numPr>
      </w:pPr>
      <w:r>
        <w:t>zwrot pojazdó</w:t>
      </w:r>
      <w:r w:rsidR="00BA2BFB">
        <w:t>w</w:t>
      </w:r>
    </w:p>
    <w:p w:rsidR="00BA2BFB" w:rsidRDefault="00BA2BFB" w:rsidP="00BA2BFB">
      <w:pPr>
        <w:pStyle w:val="Akapitzlist"/>
        <w:numPr>
          <w:ilvl w:val="0"/>
          <w:numId w:val="1"/>
        </w:numPr>
      </w:pPr>
      <w:r>
        <w:t xml:space="preserve">regulacja </w:t>
      </w:r>
      <w:r w:rsidR="00177FD4">
        <w:t>(1 wypoż</w:t>
      </w:r>
      <w:r>
        <w:t>yczenie naraz)</w:t>
      </w:r>
    </w:p>
    <w:p w:rsidR="00BA2BFB" w:rsidRDefault="00BA2BFB" w:rsidP="00BA2BFB">
      <w:pPr>
        <w:pStyle w:val="Akapitzlist"/>
        <w:numPr>
          <w:ilvl w:val="0"/>
          <w:numId w:val="1"/>
        </w:numPr>
      </w:pPr>
      <w:r>
        <w:t>możliwość podejrzenia przeszłych wypożyczeń</w:t>
      </w:r>
    </w:p>
    <w:p w:rsidR="00BA2BFB" w:rsidRDefault="00BA2BFB" w:rsidP="00BA2BFB">
      <w:pPr>
        <w:rPr>
          <w:b/>
        </w:rPr>
      </w:pPr>
      <w:r w:rsidRPr="003716AD">
        <w:rPr>
          <w:b/>
        </w:rPr>
        <w:t>Rezerwacje / odwołania</w:t>
      </w:r>
    </w:p>
    <w:p w:rsidR="003716AD" w:rsidRPr="003716AD" w:rsidRDefault="003716AD" w:rsidP="00BA2BFB">
      <w:r>
        <w:tab/>
      </w:r>
      <w:r w:rsidR="008028F8">
        <w:t xml:space="preserve">Dobre zagospodarowanie czasu naszych klientów jest dla nas niesłychanie ważne, dlatego oferujemy system rezerwacji, dzięki którym jesteście w stanie zaplanować  co do dnia i godziny kiedy chcecie zacząć korzystać z naszej oferty. </w:t>
      </w:r>
    </w:p>
    <w:p w:rsidR="00BA2BFB" w:rsidRDefault="00BA2BFB" w:rsidP="00BA2BFB">
      <w:pPr>
        <w:rPr>
          <w:b/>
        </w:rPr>
      </w:pPr>
      <w:r w:rsidRPr="003716AD">
        <w:rPr>
          <w:b/>
        </w:rPr>
        <w:t>Baza klientów</w:t>
      </w:r>
    </w:p>
    <w:p w:rsidR="008028F8" w:rsidRPr="008028F8" w:rsidRDefault="008028F8" w:rsidP="00BA2BFB">
      <w:r>
        <w:rPr>
          <w:b/>
        </w:rPr>
        <w:tab/>
      </w:r>
      <w:r>
        <w:t>Prowadzimy dokładne badania naszej bazy klienckiej, dzięki czemu potrafimy dostosować naszą ofertę do szerszego grona, jak i każdego klienta z osobna</w:t>
      </w:r>
    </w:p>
    <w:p w:rsidR="006D40C2" w:rsidRDefault="006D40C2" w:rsidP="006D40C2">
      <w:pPr>
        <w:pStyle w:val="Akapitzlist"/>
        <w:numPr>
          <w:ilvl w:val="0"/>
          <w:numId w:val="8"/>
        </w:numPr>
      </w:pPr>
      <w:r>
        <w:t>dane</w:t>
      </w:r>
    </w:p>
    <w:p w:rsidR="006D40C2" w:rsidRDefault="006D40C2" w:rsidP="006D40C2">
      <w:pPr>
        <w:pStyle w:val="Akapitzlist"/>
        <w:numPr>
          <w:ilvl w:val="0"/>
          <w:numId w:val="8"/>
        </w:numPr>
      </w:pPr>
      <w:r>
        <w:t>stan stałego klienta</w:t>
      </w:r>
    </w:p>
    <w:p w:rsidR="00BA2BFB" w:rsidRDefault="00BA2BFB" w:rsidP="00BA2BFB">
      <w:pPr>
        <w:rPr>
          <w:b/>
        </w:rPr>
      </w:pPr>
      <w:r w:rsidRPr="003716AD">
        <w:rPr>
          <w:b/>
        </w:rPr>
        <w:t>Baza pojazdów</w:t>
      </w:r>
    </w:p>
    <w:p w:rsidR="008028F8" w:rsidRPr="008028F8" w:rsidRDefault="008028F8" w:rsidP="00BA2BFB">
      <w:r>
        <w:tab/>
        <w:t>Rozbudowana baza  pojazdów pozwala każdemu na znalezienie w naszej bazie idealnego pojazdu spełniającego wszelkie potrzeby</w:t>
      </w:r>
    </w:p>
    <w:p w:rsidR="00BA2BFB" w:rsidRDefault="00BA2BFB" w:rsidP="00BA2BFB">
      <w:pPr>
        <w:pStyle w:val="Akapitzlist"/>
        <w:numPr>
          <w:ilvl w:val="0"/>
          <w:numId w:val="2"/>
        </w:numPr>
      </w:pPr>
      <w:r>
        <w:t xml:space="preserve">podział na osobowe i transportowe </w:t>
      </w:r>
    </w:p>
    <w:p w:rsidR="00BA2BFB" w:rsidRDefault="00BA2BFB" w:rsidP="00BA2BFB">
      <w:pPr>
        <w:pStyle w:val="Akapitzlist"/>
        <w:numPr>
          <w:ilvl w:val="0"/>
          <w:numId w:val="2"/>
        </w:numPr>
      </w:pPr>
      <w:r>
        <w:t>l. miejsc / ładowność</w:t>
      </w:r>
    </w:p>
    <w:p w:rsidR="00BA2BFB" w:rsidRDefault="00BA2BFB" w:rsidP="00BA2BFB">
      <w:pPr>
        <w:pStyle w:val="Akapitzlist"/>
        <w:numPr>
          <w:ilvl w:val="0"/>
          <w:numId w:val="2"/>
        </w:numPr>
      </w:pPr>
      <w:r>
        <w:t>status</w:t>
      </w:r>
    </w:p>
    <w:p w:rsidR="00BA2BFB" w:rsidRDefault="00BA2BFB" w:rsidP="00BA2BFB">
      <w:pPr>
        <w:pStyle w:val="Akapitzlist"/>
        <w:numPr>
          <w:ilvl w:val="0"/>
          <w:numId w:val="2"/>
        </w:numPr>
      </w:pPr>
      <w:r>
        <w:t>cena</w:t>
      </w:r>
    </w:p>
    <w:p w:rsidR="00BA2BFB" w:rsidRDefault="00BA2BFB" w:rsidP="00177FD4">
      <w:pPr>
        <w:pStyle w:val="Akapitzlist"/>
        <w:numPr>
          <w:ilvl w:val="0"/>
          <w:numId w:val="2"/>
        </w:numPr>
      </w:pPr>
      <w:r>
        <w:t>marka, model</w:t>
      </w:r>
    </w:p>
    <w:p w:rsidR="00BA2BFB" w:rsidRDefault="00177FD4" w:rsidP="00BA2BFB">
      <w:pPr>
        <w:rPr>
          <w:b/>
        </w:rPr>
      </w:pPr>
      <w:r w:rsidRPr="003716AD">
        <w:rPr>
          <w:b/>
        </w:rPr>
        <w:lastRenderedPageBreak/>
        <w:t>Baza punktów wypożyczeń</w:t>
      </w:r>
    </w:p>
    <w:p w:rsidR="008028F8" w:rsidRPr="008028F8" w:rsidRDefault="008028F8" w:rsidP="008028F8">
      <w:pPr>
        <w:ind w:firstLine="360"/>
      </w:pPr>
      <w:r>
        <w:t xml:space="preserve">Posiadamy punkty w całej Polsce i na świecie, klienci mogą wyszukać  punkt który najbardziej </w:t>
      </w:r>
      <w:proofErr w:type="spellStart"/>
      <w:r>
        <w:t>opdpowiada</w:t>
      </w:r>
      <w:proofErr w:type="spellEnd"/>
      <w:r>
        <w:t xml:space="preserve"> ich potrzebom</w:t>
      </w:r>
    </w:p>
    <w:p w:rsidR="006D40C2" w:rsidRDefault="006D40C2" w:rsidP="006D40C2">
      <w:pPr>
        <w:pStyle w:val="Akapitzlist"/>
        <w:numPr>
          <w:ilvl w:val="0"/>
          <w:numId w:val="7"/>
        </w:numPr>
      </w:pPr>
      <w:r>
        <w:t>adres</w:t>
      </w:r>
    </w:p>
    <w:p w:rsidR="006D40C2" w:rsidRDefault="006D40C2" w:rsidP="006D40C2">
      <w:pPr>
        <w:pStyle w:val="Akapitzlist"/>
        <w:numPr>
          <w:ilvl w:val="0"/>
          <w:numId w:val="7"/>
        </w:numPr>
      </w:pPr>
      <w:r>
        <w:t>pojazdy na stanie</w:t>
      </w:r>
    </w:p>
    <w:p w:rsidR="00177FD4" w:rsidRDefault="00177FD4" w:rsidP="003716AD">
      <w:pPr>
        <w:tabs>
          <w:tab w:val="left" w:pos="2490"/>
        </w:tabs>
        <w:rPr>
          <w:b/>
        </w:rPr>
      </w:pPr>
      <w:r w:rsidRPr="003716AD">
        <w:rPr>
          <w:b/>
        </w:rPr>
        <w:t>System stałego klienta</w:t>
      </w:r>
      <w:r w:rsidR="003716AD" w:rsidRPr="003716AD">
        <w:rPr>
          <w:b/>
        </w:rPr>
        <w:tab/>
      </w:r>
    </w:p>
    <w:p w:rsidR="008028F8" w:rsidRPr="008028F8" w:rsidRDefault="008028F8" w:rsidP="003716AD">
      <w:pPr>
        <w:tabs>
          <w:tab w:val="left" w:pos="2490"/>
        </w:tabs>
      </w:pPr>
      <w:r>
        <w:t xml:space="preserve">       Dla klientów stałych mamy szeroką ofertę zniżek jak również traktujemy ich potrzeby z wyższym priorytetem</w:t>
      </w:r>
    </w:p>
    <w:p w:rsidR="00177FD4" w:rsidRDefault="00177FD4" w:rsidP="00177FD4">
      <w:pPr>
        <w:pStyle w:val="Akapitzlist"/>
        <w:numPr>
          <w:ilvl w:val="0"/>
          <w:numId w:val="4"/>
        </w:numPr>
      </w:pPr>
      <w:r>
        <w:t>zniżki</w:t>
      </w:r>
    </w:p>
    <w:p w:rsidR="00BA2BFB" w:rsidRPr="003716AD" w:rsidRDefault="00177FD4" w:rsidP="00177FD4">
      <w:pPr>
        <w:pStyle w:val="Akapitzlist"/>
        <w:numPr>
          <w:ilvl w:val="0"/>
          <w:numId w:val="4"/>
        </w:numPr>
        <w:rPr>
          <w:b/>
        </w:rPr>
      </w:pPr>
      <w:r>
        <w:t>pierwszeństwo</w:t>
      </w:r>
    </w:p>
    <w:p w:rsidR="00BA2BFB" w:rsidRPr="003716AD" w:rsidRDefault="00BA2BFB" w:rsidP="00BA2BFB">
      <w:pPr>
        <w:rPr>
          <w:b/>
        </w:rPr>
      </w:pPr>
      <w:r w:rsidRPr="003716AD">
        <w:rPr>
          <w:b/>
        </w:rPr>
        <w:t>Obsługa faktur</w:t>
      </w:r>
    </w:p>
    <w:p w:rsidR="00BA2BFB" w:rsidRPr="003716AD" w:rsidRDefault="00BA2BFB" w:rsidP="00BA2BFB">
      <w:pPr>
        <w:rPr>
          <w:b/>
        </w:rPr>
      </w:pPr>
      <w:r w:rsidRPr="003716AD">
        <w:rPr>
          <w:b/>
        </w:rPr>
        <w:t>W</w:t>
      </w:r>
      <w:r w:rsidR="00177FD4" w:rsidRPr="003716AD">
        <w:rPr>
          <w:b/>
        </w:rPr>
        <w:t>yszukiwanie pojazdó</w:t>
      </w:r>
      <w:r w:rsidRPr="003716AD">
        <w:rPr>
          <w:b/>
        </w:rPr>
        <w:t xml:space="preserve">w spełniających wymogi klienta </w:t>
      </w:r>
    </w:p>
    <w:p w:rsidR="0073586F" w:rsidRPr="003716AD" w:rsidRDefault="00BA2BFB" w:rsidP="00BA2BFB">
      <w:pPr>
        <w:rPr>
          <w:b/>
        </w:rPr>
      </w:pPr>
      <w:r w:rsidRPr="003716AD">
        <w:rPr>
          <w:b/>
        </w:rPr>
        <w:t>Wsparcie (mechanicy, wozy holownicze)</w:t>
      </w:r>
      <w:bookmarkStart w:id="0" w:name="_GoBack"/>
      <w:bookmarkEnd w:id="0"/>
    </w:p>
    <w:sectPr w:rsidR="0073586F" w:rsidRPr="00371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4527E"/>
    <w:multiLevelType w:val="hybridMultilevel"/>
    <w:tmpl w:val="2C24C2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C37FA"/>
    <w:multiLevelType w:val="hybridMultilevel"/>
    <w:tmpl w:val="5ABEB0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C3DEE"/>
    <w:multiLevelType w:val="hybridMultilevel"/>
    <w:tmpl w:val="22F8DA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13FC3"/>
    <w:multiLevelType w:val="hybridMultilevel"/>
    <w:tmpl w:val="CE1EEF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56B80"/>
    <w:multiLevelType w:val="hybridMultilevel"/>
    <w:tmpl w:val="06C05D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42B78"/>
    <w:multiLevelType w:val="hybridMultilevel"/>
    <w:tmpl w:val="8C08786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5503C50"/>
    <w:multiLevelType w:val="hybridMultilevel"/>
    <w:tmpl w:val="FAD45F5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A3761A9"/>
    <w:multiLevelType w:val="hybridMultilevel"/>
    <w:tmpl w:val="1E32E1BA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FB"/>
    <w:rsid w:val="0007501B"/>
    <w:rsid w:val="00177FD4"/>
    <w:rsid w:val="003716AD"/>
    <w:rsid w:val="006D40C2"/>
    <w:rsid w:val="0073586F"/>
    <w:rsid w:val="008028F8"/>
    <w:rsid w:val="008377FA"/>
    <w:rsid w:val="00AB552F"/>
    <w:rsid w:val="00BA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2BFB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77FD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77FD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77FD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77FD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77FD4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7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7FD4"/>
    <w:rPr>
      <w:rFonts w:ascii="Tahoma" w:hAnsi="Tahoma" w:cs="Tahoma"/>
      <w:sz w:val="16"/>
      <w:szCs w:val="16"/>
    </w:rPr>
  </w:style>
  <w:style w:type="paragraph" w:customStyle="1" w:styleId="rtejustify">
    <w:name w:val="rtejustify"/>
    <w:basedOn w:val="Normalny"/>
    <w:rsid w:val="00735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2BFB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77FD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77FD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77FD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77FD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77FD4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7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7FD4"/>
    <w:rPr>
      <w:rFonts w:ascii="Tahoma" w:hAnsi="Tahoma" w:cs="Tahoma"/>
      <w:sz w:val="16"/>
      <w:szCs w:val="16"/>
    </w:rPr>
  </w:style>
  <w:style w:type="paragraph" w:customStyle="1" w:styleId="rtejustify">
    <w:name w:val="rtejustify"/>
    <w:basedOn w:val="Normalny"/>
    <w:rsid w:val="00735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3D5F891D.dotm</Template>
  <TotalTime>54</TotalTime>
  <Pages>2</Pages>
  <Words>313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ProfileTemplate</dc:creator>
  <cp:lastModifiedBy>ProfileTemplate</cp:lastModifiedBy>
  <cp:revision>3</cp:revision>
  <dcterms:created xsi:type="dcterms:W3CDTF">2015-03-12T11:25:00Z</dcterms:created>
  <dcterms:modified xsi:type="dcterms:W3CDTF">2015-03-12T12:19:00Z</dcterms:modified>
</cp:coreProperties>
</file>